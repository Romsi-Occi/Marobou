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758F" w14:textId="686C94DC" w:rsidR="00C6554A" w:rsidRPr="008B5277" w:rsidRDefault="00E15FDC" w:rsidP="00C6554A">
      <w:pPr>
        <w:pStyle w:val="Photo"/>
      </w:pPr>
      <w:bookmarkStart w:id="0" w:name="_Hlk92180772"/>
      <w:bookmarkEnd w:id="0"/>
      <w:r>
        <w:rPr>
          <w:noProof/>
        </w:rPr>
        <w:drawing>
          <wp:inline distT="0" distB="0" distL="0" distR="0" wp14:anchorId="2897B0D0" wp14:editId="0EE11020">
            <wp:extent cx="5274310" cy="5740400"/>
            <wp:effectExtent l="0" t="0" r="2540" b="0"/>
            <wp:docPr id="1" name="Image 1" descr="Une image contenant équipement électroniqu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équipement électronique, intéri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B947" w14:textId="00933505" w:rsidR="00C6554A" w:rsidRDefault="00F869EB" w:rsidP="00C6554A">
      <w:pPr>
        <w:pStyle w:val="Titre"/>
      </w:pPr>
      <w:r>
        <w:t xml:space="preserve">Projet </w:t>
      </w:r>
      <w:proofErr w:type="spellStart"/>
      <w:r>
        <w:t>Labview</w:t>
      </w:r>
      <w:proofErr w:type="spellEnd"/>
    </w:p>
    <w:p w14:paraId="6B72B9D3" w14:textId="453BC576" w:rsidR="00C6554A" w:rsidRPr="00D5413C" w:rsidRDefault="00F869EB" w:rsidP="00C6554A">
      <w:pPr>
        <w:pStyle w:val="Sous-titre"/>
      </w:pPr>
      <w:r>
        <w:t>sioen romain | lannoo mathieu | bouhet maeva</w:t>
      </w:r>
    </w:p>
    <w:p w14:paraId="2B4FB61C" w14:textId="0BFCC049" w:rsidR="00C6554A" w:rsidRDefault="00F869EB" w:rsidP="00C6554A">
      <w:pPr>
        <w:pStyle w:val="Coordonnes"/>
      </w:pPr>
      <w:r>
        <w:t>SIOEN / LANNOO / BOUHET</w:t>
      </w:r>
      <w:r w:rsidR="00C6554A">
        <w:rPr>
          <w:lang w:bidi="fr-FR"/>
        </w:rPr>
        <w:t xml:space="preserve"> | </w:t>
      </w:r>
      <w:r>
        <w:t>LABVIEW FPGA</w:t>
      </w:r>
      <w:r w:rsidR="00C6554A">
        <w:rPr>
          <w:lang w:bidi="fr-FR"/>
        </w:rPr>
        <w:t xml:space="preserve"> | </w:t>
      </w:r>
      <w:r>
        <w:t>04/01/2022</w:t>
      </w:r>
      <w:r w:rsidR="00C6554A">
        <w:rPr>
          <w:lang w:bidi="fr-FR"/>
        </w:rPr>
        <w:br w:type="page"/>
      </w:r>
    </w:p>
    <w:p w14:paraId="2C0A1DB9" w14:textId="7D828DEF" w:rsidR="00C6554A" w:rsidRDefault="004D3A53" w:rsidP="00C6554A">
      <w:pPr>
        <w:pStyle w:val="Titre1"/>
      </w:pPr>
      <w:r>
        <w:lastRenderedPageBreak/>
        <w:t>LE PROJET DANS LES GRANDES LIGNES…</w:t>
      </w:r>
    </w:p>
    <w:p w14:paraId="09263121" w14:textId="5A0FC95C" w:rsidR="00C6554A" w:rsidRDefault="00BB10DE" w:rsidP="00B94EF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7435F0" wp14:editId="33B9E412">
                <wp:simplePos x="0" y="0"/>
                <wp:positionH relativeFrom="column">
                  <wp:posOffset>1225550</wp:posOffset>
                </wp:positionH>
                <wp:positionV relativeFrom="paragraph">
                  <wp:posOffset>1264920</wp:posOffset>
                </wp:positionV>
                <wp:extent cx="0" cy="342900"/>
                <wp:effectExtent l="0" t="0" r="3810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686E8" id="Connecteur droit 2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pt,99.6pt" to="96.5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" strokecolor="black [3040]"/>
            </w:pict>
          </mc:Fallback>
        </mc:AlternateContent>
      </w:r>
      <w:r w:rsidR="00B94EFF">
        <w:rPr>
          <w:noProof/>
        </w:rPr>
        <w:drawing>
          <wp:inline distT="0" distB="0" distL="0" distR="0" wp14:anchorId="5FD42B79" wp14:editId="2D4A06A6">
            <wp:extent cx="2700867" cy="2781731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888" cy="278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B021" w14:textId="77777777" w:rsidR="00BE2228" w:rsidRDefault="00BE2228" w:rsidP="00B94EFF"/>
    <w:p w14:paraId="3DD08911" w14:textId="3DEDB66F" w:rsidR="00B94EFF" w:rsidRDefault="00B94EFF" w:rsidP="00B94EFF">
      <w:pPr>
        <w:rPr>
          <w:rStyle w:val="lev"/>
          <w:rFonts w:asciiTheme="majorHAnsi" w:hAnsiTheme="majorHAnsi"/>
          <w:b w:val="0"/>
          <w:bCs w:val="0"/>
          <w:color w:val="222222"/>
          <w:shd w:val="clear" w:color="auto" w:fill="FFFFFF"/>
        </w:rPr>
      </w:pPr>
      <w:r>
        <w:t>Le projet consis</w:t>
      </w:r>
      <w:r w:rsidR="004D3A53">
        <w:t xml:space="preserve">te à crée un protocole I2C </w:t>
      </w:r>
      <w:r w:rsidR="004D3A53" w:rsidRPr="00EC36C9">
        <w:rPr>
          <w:rFonts w:asciiTheme="majorHAnsi" w:hAnsiTheme="majorHAnsi"/>
        </w:rPr>
        <w:t>or</w:t>
      </w:r>
      <w:r w:rsidR="004D3A53" w:rsidRPr="004D3A53">
        <w:rPr>
          <w:rFonts w:asciiTheme="majorHAnsi" w:hAnsiTheme="majorHAnsi"/>
          <w:b/>
          <w:bCs/>
        </w:rPr>
        <w:t xml:space="preserve"> </w:t>
      </w:r>
      <w:r w:rsidR="004D3A53" w:rsidRPr="004D3A53">
        <w:rPr>
          <w:rStyle w:val="lev"/>
          <w:rFonts w:asciiTheme="majorHAnsi" w:hAnsiTheme="majorHAnsi"/>
          <w:b w:val="0"/>
          <w:bCs w:val="0"/>
          <w:color w:val="222222"/>
          <w:shd w:val="clear" w:color="auto" w:fill="FFFFFF"/>
        </w:rPr>
        <w:t>I2C</w:t>
      </w:r>
      <w:r w:rsidR="004D3A53" w:rsidRPr="004D3A53">
        <w:rPr>
          <w:rStyle w:val="lev"/>
          <w:rFonts w:asciiTheme="majorHAnsi" w:hAnsiTheme="majorHAnsi"/>
          <w:b w:val="0"/>
          <w:bCs w:val="0"/>
          <w:color w:val="222222"/>
          <w:shd w:val="clear" w:color="auto" w:fill="FFFFFF"/>
        </w:rPr>
        <w:t xml:space="preserve"> </w:t>
      </w:r>
      <w:r w:rsidR="004D3A53" w:rsidRPr="004D3A53">
        <w:rPr>
          <w:rStyle w:val="lev"/>
          <w:rFonts w:asciiTheme="majorHAnsi" w:hAnsiTheme="majorHAnsi"/>
          <w:b w:val="0"/>
          <w:bCs w:val="0"/>
          <w:color w:val="222222"/>
          <w:shd w:val="clear" w:color="auto" w:fill="FFFFFF"/>
        </w:rPr>
        <w:t>est un protocole de communication</w:t>
      </w:r>
      <w:r w:rsidR="004D3A53">
        <w:rPr>
          <w:rStyle w:val="lev"/>
          <w:rFonts w:asciiTheme="majorHAnsi" w:hAnsiTheme="majorHAnsi"/>
          <w:b w:val="0"/>
          <w:bCs w:val="0"/>
          <w:color w:val="222222"/>
          <w:shd w:val="clear" w:color="auto" w:fill="FFFFFF"/>
        </w:rPr>
        <w:t xml:space="preserve"> pour standardiser l’échange de données entre différents circuits intégré d’un même système.</w:t>
      </w:r>
    </w:p>
    <w:p w14:paraId="637C8EFF" w14:textId="77777777" w:rsidR="00BE2228" w:rsidRPr="004D3A53" w:rsidRDefault="00BE2228" w:rsidP="00B94EFF">
      <w:pPr>
        <w:rPr>
          <w:rFonts w:asciiTheme="majorHAnsi" w:hAnsiTheme="majorHAnsi"/>
          <w:b/>
          <w:bCs/>
        </w:rPr>
      </w:pPr>
    </w:p>
    <w:p w14:paraId="1937795C" w14:textId="36231F88" w:rsidR="00C6554A" w:rsidRPr="00D5413C" w:rsidRDefault="009F6E7C" w:rsidP="00C6554A">
      <w:pPr>
        <w:pStyle w:val="Titre2"/>
      </w:pPr>
      <w:r>
        <w:t>Connectique</w:t>
      </w:r>
    </w:p>
    <w:p w14:paraId="19E7A50F" w14:textId="68A3CC4E" w:rsidR="009F6E7C" w:rsidRPr="009F6E7C" w:rsidRDefault="009F6E7C" w:rsidP="009F6E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222222"/>
          <w:sz w:val="22"/>
          <w:szCs w:val="22"/>
        </w:rPr>
      </w:pPr>
      <w:r w:rsidRPr="009F6E7C">
        <w:rPr>
          <w:rFonts w:asciiTheme="majorHAnsi" w:hAnsiTheme="majorHAnsi"/>
          <w:color w:val="222222"/>
          <w:sz w:val="22"/>
          <w:szCs w:val="22"/>
        </w:rPr>
        <w:t>Notr</w:t>
      </w:r>
      <w:r w:rsidRPr="009F6E7C">
        <w:rPr>
          <w:rStyle w:val="lev"/>
          <w:rFonts w:asciiTheme="majorHAnsi" w:hAnsiTheme="majorHAnsi"/>
          <w:b w:val="0"/>
          <w:bCs w:val="0"/>
          <w:color w:val="222222"/>
          <w:sz w:val="22"/>
          <w:szCs w:val="22"/>
        </w:rPr>
        <w:t>e bus I2C est constitué de deux câbles</w:t>
      </w:r>
      <w:r w:rsidRPr="009F6E7C">
        <w:rPr>
          <w:rFonts w:asciiTheme="majorHAnsi" w:hAnsiTheme="majorHAnsi"/>
          <w:color w:val="222222"/>
          <w:sz w:val="22"/>
          <w:szCs w:val="22"/>
        </w:rPr>
        <w:t xml:space="preserve">, un donc pour les données, nommé </w:t>
      </w:r>
      <w:r w:rsidRPr="009F6E7C">
        <w:rPr>
          <w:rFonts w:asciiTheme="majorHAnsi" w:hAnsiTheme="majorHAnsi"/>
          <w:b/>
          <w:bCs/>
          <w:color w:val="222222"/>
          <w:sz w:val="22"/>
          <w:szCs w:val="22"/>
        </w:rPr>
        <w:t>SDA (Serial Data)</w:t>
      </w:r>
      <w:r w:rsidRPr="009F6E7C">
        <w:rPr>
          <w:rFonts w:asciiTheme="majorHAnsi" w:hAnsiTheme="majorHAnsi"/>
          <w:color w:val="222222"/>
          <w:sz w:val="22"/>
          <w:szCs w:val="22"/>
        </w:rPr>
        <w:t xml:space="preserve"> </w:t>
      </w:r>
      <w:r w:rsidRPr="009F6E7C">
        <w:rPr>
          <w:rFonts w:asciiTheme="majorHAnsi" w:hAnsiTheme="majorHAnsi"/>
          <w:color w:val="222222"/>
          <w:sz w:val="22"/>
          <w:szCs w:val="22"/>
        </w:rPr>
        <w:t xml:space="preserve">représenté en violet sur le schéma </w:t>
      </w:r>
      <w:r w:rsidRPr="009F6E7C">
        <w:rPr>
          <w:rFonts w:asciiTheme="majorHAnsi" w:hAnsiTheme="majorHAnsi"/>
          <w:color w:val="222222"/>
          <w:sz w:val="22"/>
          <w:szCs w:val="22"/>
        </w:rPr>
        <w:t xml:space="preserve">et l’autre faisant office d’horloge pour déterminer la fréquence de la communication, nommé </w:t>
      </w:r>
      <w:r w:rsidRPr="009F6E7C">
        <w:rPr>
          <w:rFonts w:asciiTheme="majorHAnsi" w:hAnsiTheme="majorHAnsi"/>
          <w:b/>
          <w:bCs/>
          <w:color w:val="222222"/>
          <w:sz w:val="22"/>
          <w:szCs w:val="22"/>
        </w:rPr>
        <w:t xml:space="preserve">SCL (Serial </w:t>
      </w:r>
      <w:proofErr w:type="spellStart"/>
      <w:r w:rsidRPr="009F6E7C">
        <w:rPr>
          <w:rFonts w:asciiTheme="majorHAnsi" w:hAnsiTheme="majorHAnsi"/>
          <w:b/>
          <w:bCs/>
          <w:color w:val="222222"/>
          <w:sz w:val="22"/>
          <w:szCs w:val="22"/>
        </w:rPr>
        <w:t>Clock</w:t>
      </w:r>
      <w:proofErr w:type="spellEnd"/>
      <w:r w:rsidRPr="009F6E7C">
        <w:rPr>
          <w:rFonts w:asciiTheme="majorHAnsi" w:hAnsiTheme="majorHAnsi"/>
          <w:b/>
          <w:bCs/>
          <w:color w:val="222222"/>
          <w:sz w:val="22"/>
          <w:szCs w:val="22"/>
        </w:rPr>
        <w:t>)</w:t>
      </w:r>
      <w:r w:rsidRPr="009F6E7C">
        <w:rPr>
          <w:rFonts w:asciiTheme="majorHAnsi" w:hAnsiTheme="majorHAnsi"/>
          <w:color w:val="222222"/>
          <w:sz w:val="22"/>
          <w:szCs w:val="22"/>
        </w:rPr>
        <w:t xml:space="preserve"> représenté en jaune sur le schéma</w:t>
      </w:r>
      <w:r w:rsidRPr="009F6E7C">
        <w:rPr>
          <w:rFonts w:asciiTheme="majorHAnsi" w:hAnsiTheme="majorHAnsi"/>
          <w:color w:val="222222"/>
          <w:sz w:val="22"/>
          <w:szCs w:val="22"/>
        </w:rPr>
        <w:t>.</w:t>
      </w:r>
      <w:r w:rsidR="00097250">
        <w:rPr>
          <w:rFonts w:asciiTheme="majorHAnsi" w:hAnsiTheme="majorHAnsi"/>
          <w:color w:val="222222"/>
          <w:sz w:val="22"/>
          <w:szCs w:val="22"/>
        </w:rPr>
        <w:t xml:space="preserve"> </w:t>
      </w:r>
    </w:p>
    <w:p w14:paraId="6CF6553F" w14:textId="588C3918" w:rsidR="002C74C0" w:rsidRDefault="00BB10DE" w:rsidP="004D3A53">
      <w:r>
        <w:rPr>
          <w:noProof/>
        </w:rPr>
        <w:drawing>
          <wp:inline distT="0" distB="0" distL="0" distR="0" wp14:anchorId="6E83E29C" wp14:editId="16772D8E">
            <wp:extent cx="5274310" cy="2070735"/>
            <wp:effectExtent l="0" t="0" r="2540" b="571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F5AB" w14:textId="751B6046" w:rsidR="007E7373" w:rsidRDefault="007E7373"/>
    <w:p w14:paraId="36494668" w14:textId="6B25EACC" w:rsidR="00BB10DE" w:rsidRDefault="00BB10DE"/>
    <w:p w14:paraId="082F186F" w14:textId="77777777" w:rsidR="00694530" w:rsidRDefault="00694530"/>
    <w:p w14:paraId="0F861FD6" w14:textId="701CD4D2" w:rsidR="00BB10DE" w:rsidRDefault="00BB10DE"/>
    <w:p w14:paraId="0EEA175E" w14:textId="7DE0B60C" w:rsidR="007E7373" w:rsidRDefault="007E7373"/>
    <w:p w14:paraId="739AEC51" w14:textId="22F2DED2" w:rsidR="00097250" w:rsidRDefault="0078552F" w:rsidP="00097250">
      <w:pPr>
        <w:pStyle w:val="Titre2"/>
      </w:pPr>
      <w:r>
        <w:t>la communication</w:t>
      </w:r>
    </w:p>
    <w:p w14:paraId="748867C5" w14:textId="5E1A826C" w:rsidR="009D07DE" w:rsidRPr="009D07DE" w:rsidRDefault="00AD191E" w:rsidP="009D07DE">
      <w:r>
        <w:rPr>
          <w:noProof/>
        </w:rPr>
        <w:drawing>
          <wp:anchor distT="0" distB="0" distL="114300" distR="114300" simplePos="0" relativeHeight="251660288" behindDoc="0" locked="0" layoutInCell="1" allowOverlap="1" wp14:anchorId="2C97B8D3" wp14:editId="2373FCA5">
            <wp:simplePos x="0" y="0"/>
            <wp:positionH relativeFrom="column">
              <wp:posOffset>3460750</wp:posOffset>
            </wp:positionH>
            <wp:positionV relativeFrom="paragraph">
              <wp:posOffset>289942</wp:posOffset>
            </wp:positionV>
            <wp:extent cx="1543050" cy="1049274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411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7DE">
        <w:t xml:space="preserve">                           </w:t>
      </w:r>
      <w:r w:rsidR="00B4225E">
        <w:t>MAITRE</w:t>
      </w:r>
      <w:r w:rsidR="009D07DE">
        <w:t xml:space="preserve"> </w:t>
      </w:r>
      <w:r w:rsidR="009D07DE">
        <w:tab/>
      </w:r>
      <w:r w:rsidR="009D07DE">
        <w:tab/>
      </w:r>
      <w:r w:rsidR="009D07DE">
        <w:tab/>
      </w:r>
      <w:r w:rsidR="009D07DE">
        <w:tab/>
      </w:r>
      <w:r w:rsidR="009D07DE">
        <w:tab/>
      </w:r>
      <w:r w:rsidR="00B4225E">
        <w:t>ESCLAVE</w:t>
      </w:r>
    </w:p>
    <w:p w14:paraId="6CE7C19A" w14:textId="28EDD2C7" w:rsidR="009D07DE" w:rsidRDefault="00E8281A" w:rsidP="0078552F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9B78E47" wp14:editId="78484AEB">
                <wp:simplePos x="0" y="0"/>
                <wp:positionH relativeFrom="column">
                  <wp:posOffset>850900</wp:posOffset>
                </wp:positionH>
                <wp:positionV relativeFrom="paragraph">
                  <wp:posOffset>212090</wp:posOffset>
                </wp:positionV>
                <wp:extent cx="577850" cy="1162050"/>
                <wp:effectExtent l="0" t="0" r="50800" b="95250"/>
                <wp:wrapNone/>
                <wp:docPr id="8" name="Connecteur :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1162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45F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8" o:spid="_x0000_s1026" type="#_x0000_t34" style="position:absolute;margin-left:67pt;margin-top:16.7pt;width:45.5pt;height:91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" strokecolor="#0097ae [3044]">
                <v:stroke endarrow="block"/>
              </v:shape>
            </w:pict>
          </mc:Fallback>
        </mc:AlternateContent>
      </w:r>
      <w:r w:rsidR="009D07DE">
        <w:rPr>
          <w:noProof/>
        </w:rPr>
        <w:drawing>
          <wp:anchor distT="0" distB="0" distL="114300" distR="114300" simplePos="0" relativeHeight="251662336" behindDoc="0" locked="0" layoutInCell="1" allowOverlap="1" wp14:anchorId="09019DE9" wp14:editId="267973AC">
            <wp:simplePos x="0" y="0"/>
            <wp:positionH relativeFrom="column">
              <wp:posOffset>717550</wp:posOffset>
            </wp:positionH>
            <wp:positionV relativeFrom="paragraph">
              <wp:posOffset>8890</wp:posOffset>
            </wp:positionV>
            <wp:extent cx="1193165" cy="1005840"/>
            <wp:effectExtent l="0" t="0" r="6985" b="3810"/>
            <wp:wrapNone/>
            <wp:docPr id="7" name="Image 7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8D643A" w14:textId="6705396C" w:rsidR="009D07DE" w:rsidRDefault="009D07DE" w:rsidP="0078552F"/>
    <w:p w14:paraId="51157325" w14:textId="6364B426" w:rsidR="009D07DE" w:rsidRDefault="00B03B31" w:rsidP="0078552F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B2D7B8A" wp14:editId="624560EC">
                <wp:simplePos x="0" y="0"/>
                <wp:positionH relativeFrom="column">
                  <wp:posOffset>3911600</wp:posOffset>
                </wp:positionH>
                <wp:positionV relativeFrom="paragraph">
                  <wp:posOffset>110490</wp:posOffset>
                </wp:positionV>
                <wp:extent cx="419100" cy="1841500"/>
                <wp:effectExtent l="38100" t="0" r="552450" b="101600"/>
                <wp:wrapNone/>
                <wp:docPr id="16" name="Connecteur :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841500"/>
                        </a:xfrm>
                        <a:prstGeom prst="bentConnector3">
                          <a:avLst>
                            <a:gd name="adj1" fmla="val -1235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12826" id="Connecteur : en angle 16" o:spid="_x0000_s1026" type="#_x0000_t34" style="position:absolute;margin-left:308pt;margin-top:8.7pt;width:33pt;height:145pt;flip:x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" adj="-26697" strokecolor="#0097ae [3044]">
                <v:stroke endarrow="block"/>
              </v:shape>
            </w:pict>
          </mc:Fallback>
        </mc:AlternateContent>
      </w:r>
      <w:r w:rsidR="0036644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CE89517" wp14:editId="3C476CAD">
                <wp:simplePos x="0" y="0"/>
                <wp:positionH relativeFrom="column">
                  <wp:posOffset>3911600</wp:posOffset>
                </wp:positionH>
                <wp:positionV relativeFrom="paragraph">
                  <wp:posOffset>78740</wp:posOffset>
                </wp:positionV>
                <wp:extent cx="431800" cy="1308100"/>
                <wp:effectExtent l="38100" t="0" r="539750" b="101600"/>
                <wp:wrapNone/>
                <wp:docPr id="9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1308100"/>
                        </a:xfrm>
                        <a:prstGeom prst="bentConnector3">
                          <a:avLst>
                            <a:gd name="adj1" fmla="val -119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3D98" id="Connecteur : en angle 9" o:spid="_x0000_s1026" type="#_x0000_t34" style="position:absolute;margin-left:308pt;margin-top:6.2pt;width:34pt;height:103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" adj="-25729" strokecolor="#0097ae [3044]">
                <v:stroke endarrow="block"/>
              </v:shape>
            </w:pict>
          </mc:Fallback>
        </mc:AlternateContent>
      </w:r>
      <w:r w:rsidR="00970FA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7B84B5" wp14:editId="2D898284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2781300" cy="273050"/>
                <wp:effectExtent l="19050" t="19050" r="19050" b="127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7206C" w14:textId="64D3DB4E" w:rsidR="00970FA0" w:rsidRPr="00970FA0" w:rsidRDefault="00970FA0">
                            <w:pPr>
                              <w:rPr>
                                <w:rFonts w:ascii="Lato" w:hAnsi="Lato"/>
                                <w:color w:val="222222"/>
                                <w:sz w:val="10"/>
                                <w:szCs w:val="10"/>
                                <w:shd w:val="clear" w:color="auto" w:fill="FFFFFF"/>
                              </w:rPr>
                            </w:pPr>
                            <w:r w:rsidRPr="00970FA0">
                              <w:rPr>
                                <w:rFonts w:ascii="Lato" w:hAnsi="Lato"/>
                                <w:color w:val="222222"/>
                                <w:sz w:val="10"/>
                                <w:szCs w:val="10"/>
                                <w:shd w:val="clear" w:color="auto" w:fill="FFFFFF"/>
                              </w:rPr>
                              <w:t>Le maître envoie tout d’abord l’adresse du périphérique</w:t>
                            </w:r>
                            <w:r w:rsidRPr="00970FA0">
                              <w:rPr>
                                <w:rFonts w:ascii="Lato" w:hAnsi="Lato"/>
                                <w:color w:val="222222"/>
                                <w:sz w:val="10"/>
                                <w:szCs w:val="10"/>
                                <w:shd w:val="clear" w:color="auto" w:fill="FFFFFF"/>
                              </w:rPr>
                              <w:t xml:space="preserve"> </w:t>
                            </w:r>
                            <w:r w:rsidRPr="00970FA0">
                              <w:rPr>
                                <w:rFonts w:ascii="Lato" w:hAnsi="Lato"/>
                                <w:color w:val="222222"/>
                                <w:sz w:val="10"/>
                                <w:szCs w:val="10"/>
                                <w:shd w:val="clear" w:color="auto" w:fill="FFFFFF"/>
                              </w:rPr>
                              <w:t>dont il désire recevoir les données.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B84B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1.65pt;width:219pt;height:21.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" strokecolor="#007789 [2404]" strokeweight="2.25pt">
                <v:textbox>
                  <w:txbxContent>
                    <w:p w14:paraId="4267206C" w14:textId="64D3DB4E" w:rsidR="00970FA0" w:rsidRPr="00970FA0" w:rsidRDefault="00970FA0">
                      <w:pPr>
                        <w:rPr>
                          <w:rFonts w:ascii="Lato" w:hAnsi="Lato"/>
                          <w:color w:val="222222"/>
                          <w:sz w:val="10"/>
                          <w:szCs w:val="10"/>
                          <w:shd w:val="clear" w:color="auto" w:fill="FFFFFF"/>
                        </w:rPr>
                      </w:pPr>
                      <w:r w:rsidRPr="00970FA0">
                        <w:rPr>
                          <w:rFonts w:ascii="Lato" w:hAnsi="Lato"/>
                          <w:color w:val="222222"/>
                          <w:sz w:val="10"/>
                          <w:szCs w:val="10"/>
                          <w:shd w:val="clear" w:color="auto" w:fill="FFFFFF"/>
                        </w:rPr>
                        <w:t>Le maître envoie tout d’abord l’adresse du périphérique</w:t>
                      </w:r>
                      <w:r w:rsidRPr="00970FA0">
                        <w:rPr>
                          <w:rFonts w:ascii="Lato" w:hAnsi="Lato"/>
                          <w:color w:val="222222"/>
                          <w:sz w:val="10"/>
                          <w:szCs w:val="10"/>
                          <w:shd w:val="clear" w:color="auto" w:fill="FFFFFF"/>
                        </w:rPr>
                        <w:t xml:space="preserve"> </w:t>
                      </w:r>
                      <w:r w:rsidRPr="00970FA0">
                        <w:rPr>
                          <w:rFonts w:ascii="Lato" w:hAnsi="Lato"/>
                          <w:color w:val="222222"/>
                          <w:sz w:val="10"/>
                          <w:szCs w:val="10"/>
                          <w:shd w:val="clear" w:color="auto" w:fill="FFFFFF"/>
                        </w:rPr>
                        <w:t>dont il désire recevoir les données.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8240CE" w14:textId="4EB2B887" w:rsidR="009D07DE" w:rsidRDefault="00EC36C9" w:rsidP="0078552F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CBB8E77" wp14:editId="0630FD48">
                <wp:simplePos x="0" y="0"/>
                <wp:positionH relativeFrom="column">
                  <wp:posOffset>806450</wp:posOffset>
                </wp:positionH>
                <wp:positionV relativeFrom="paragraph">
                  <wp:posOffset>6350</wp:posOffset>
                </wp:positionV>
                <wp:extent cx="673100" cy="2106930"/>
                <wp:effectExtent l="0" t="0" r="69850" b="102870"/>
                <wp:wrapNone/>
                <wp:docPr id="23" name="Connecteur : en 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21069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41C6E" id="Connecteur : en angle 23" o:spid="_x0000_s1026" type="#_x0000_t34" style="position:absolute;margin-left:63.5pt;margin-top:.5pt;width:53pt;height:165.9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" strokecolor="#0097ae [3044]">
                <v:stroke endarrow="block"/>
              </v:shape>
            </w:pict>
          </mc:Fallback>
        </mc:AlternateContent>
      </w:r>
      <w:r w:rsidR="008F72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A3886" wp14:editId="5FCCD71B">
                <wp:simplePos x="0" y="0"/>
                <wp:positionH relativeFrom="column">
                  <wp:posOffset>3873500</wp:posOffset>
                </wp:positionH>
                <wp:positionV relativeFrom="paragraph">
                  <wp:posOffset>233680</wp:posOffset>
                </wp:positionV>
                <wp:extent cx="641350" cy="406400"/>
                <wp:effectExtent l="0" t="0" r="25400" b="1270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06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144ED" id="Ellipse 18" o:spid="_x0000_s1026" style="position:absolute;margin-left:305pt;margin-top:18.4pt;width:50.5pt;height:3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" filled="f" strokecolor="#004f5b [1604]" strokeweight="2pt"/>
            </w:pict>
          </mc:Fallback>
        </mc:AlternateContent>
      </w:r>
      <w:r w:rsidR="008F72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319E2" wp14:editId="26D320F2">
                <wp:simplePos x="0" y="0"/>
                <wp:positionH relativeFrom="column">
                  <wp:posOffset>2813050</wp:posOffset>
                </wp:positionH>
                <wp:positionV relativeFrom="paragraph">
                  <wp:posOffset>24130</wp:posOffset>
                </wp:positionV>
                <wp:extent cx="1136650" cy="266700"/>
                <wp:effectExtent l="19050" t="19050" r="25400" b="762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992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221.5pt;margin-top:1.9pt;width:89.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" strokecolor="#007789 [2404]" strokeweight="2.25pt">
                <v:stroke endarrow="block"/>
              </v:shape>
            </w:pict>
          </mc:Fallback>
        </mc:AlternateContent>
      </w:r>
    </w:p>
    <w:p w14:paraId="15D91D2D" w14:textId="299442BB" w:rsidR="009D07DE" w:rsidRPr="00B4225E" w:rsidRDefault="008F72C3" w:rsidP="0078552F">
      <w:pPr>
        <w:rPr>
          <w:color w:val="3A4452" w:themeColor="text2" w:themeShade="BF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413B5E3" wp14:editId="4167D2BC">
            <wp:simplePos x="0" y="0"/>
            <wp:positionH relativeFrom="column">
              <wp:posOffset>1492250</wp:posOffset>
            </wp:positionH>
            <wp:positionV relativeFrom="paragraph">
              <wp:posOffset>14605</wp:posOffset>
            </wp:positionV>
            <wp:extent cx="3009900" cy="183515"/>
            <wp:effectExtent l="0" t="0" r="0" b="698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281A" w:rsidRPr="00B4225E">
        <w:rPr>
          <w:color w:val="3A4452" w:themeColor="text2" w:themeShade="BF"/>
        </w:rPr>
        <w:t>Première Etape :</w:t>
      </w:r>
      <w:r w:rsidRPr="008F72C3">
        <w:rPr>
          <w:noProof/>
        </w:rPr>
        <w:t xml:space="preserve"> </w:t>
      </w:r>
    </w:p>
    <w:p w14:paraId="32E712BA" w14:textId="7C6EF292" w:rsidR="0036644F" w:rsidRDefault="0036644F" w:rsidP="0078552F">
      <w:r>
        <w:rPr>
          <w:noProof/>
        </w:rPr>
        <w:drawing>
          <wp:anchor distT="0" distB="0" distL="114300" distR="114300" simplePos="0" relativeHeight="251670528" behindDoc="0" locked="0" layoutInCell="1" allowOverlap="1" wp14:anchorId="0FBD6890" wp14:editId="7F435969">
            <wp:simplePos x="0" y="0"/>
            <wp:positionH relativeFrom="column">
              <wp:posOffset>3467100</wp:posOffset>
            </wp:positionH>
            <wp:positionV relativeFrom="paragraph">
              <wp:posOffset>245745</wp:posOffset>
            </wp:positionV>
            <wp:extent cx="406400" cy="406400"/>
            <wp:effectExtent l="0" t="0" r="0" b="0"/>
            <wp:wrapNone/>
            <wp:docPr id="10" name="Graphique 10" descr="Réduit (soleil moyen)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Réduit (soleil moyen) contou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CDD63" w14:textId="701527D5" w:rsidR="00A73D61" w:rsidRDefault="008F72C3" w:rsidP="0078552F">
      <w:pPr>
        <w:rPr>
          <w:rFonts w:ascii="Lato" w:hAnsi="Lato"/>
          <w:color w:val="138576" w:themeColor="accent6" w:themeShade="BF"/>
          <w:sz w:val="18"/>
          <w:szCs w:val="1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2DCEC4" wp14:editId="5C27AA99">
                <wp:simplePos x="0" y="0"/>
                <wp:positionH relativeFrom="column">
                  <wp:posOffset>3854450</wp:posOffset>
                </wp:positionH>
                <wp:positionV relativeFrom="paragraph">
                  <wp:posOffset>172720</wp:posOffset>
                </wp:positionV>
                <wp:extent cx="641350" cy="406400"/>
                <wp:effectExtent l="0" t="0" r="25400" b="1270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06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16B57" id="Ellipse 21" o:spid="_x0000_s1026" style="position:absolute;margin-left:303.5pt;margin-top:13.6pt;width:50.5pt;height:3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" filled="f" strokecolor="#1ab39f [3209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6F01D81" wp14:editId="417109E8">
            <wp:simplePos x="0" y="0"/>
            <wp:positionH relativeFrom="column">
              <wp:posOffset>768350</wp:posOffset>
            </wp:positionH>
            <wp:positionV relativeFrom="paragraph">
              <wp:posOffset>287020</wp:posOffset>
            </wp:positionV>
            <wp:extent cx="3683451" cy="191135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451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44F" w:rsidRPr="00B4225E">
        <w:rPr>
          <w:color w:val="3A4452" w:themeColor="text2" w:themeShade="BF"/>
        </w:rPr>
        <w:t xml:space="preserve">Deuxième Etape : </w:t>
      </w:r>
      <w:r w:rsidR="00A73D61" w:rsidRPr="00B4225E">
        <w:rPr>
          <w:color w:val="3A4452" w:themeColor="text2" w:themeShade="BF"/>
        </w:rPr>
        <w:t xml:space="preserve">       </w:t>
      </w:r>
      <w:r w:rsidR="0036644F" w:rsidRPr="00B4225E">
        <w:rPr>
          <w:color w:val="3A4452" w:themeColor="text2" w:themeShade="BF"/>
        </w:rPr>
        <w:t xml:space="preserve"> </w:t>
      </w:r>
      <w:r w:rsidR="00A73D61" w:rsidRPr="00A73D61">
        <w:rPr>
          <w:rFonts w:ascii="Lato" w:hAnsi="Lato"/>
          <w:color w:val="138576" w:themeColor="accent6" w:themeShade="BF"/>
          <w:sz w:val="18"/>
          <w:szCs w:val="18"/>
          <w:shd w:val="clear" w:color="auto" w:fill="FFFFFF"/>
        </w:rPr>
        <w:t>E</w:t>
      </w:r>
      <w:r w:rsidR="00A73D61" w:rsidRPr="00A73D61">
        <w:rPr>
          <w:rFonts w:ascii="Lato" w:hAnsi="Lato"/>
          <w:color w:val="138576" w:themeColor="accent6" w:themeShade="BF"/>
          <w:sz w:val="18"/>
          <w:szCs w:val="18"/>
          <w:shd w:val="clear" w:color="auto" w:fill="FFFFFF"/>
        </w:rPr>
        <w:t>nvoie un premier signal de confirmation</w:t>
      </w:r>
    </w:p>
    <w:p w14:paraId="3339A422" w14:textId="572A32F8" w:rsidR="00B4225E" w:rsidRDefault="00B4225E" w:rsidP="0078552F">
      <w:pPr>
        <w:rPr>
          <w:rFonts w:ascii="Lato" w:hAnsi="Lato"/>
          <w:color w:val="138576" w:themeColor="accent6" w:themeShade="BF"/>
          <w:sz w:val="18"/>
          <w:szCs w:val="18"/>
          <w:shd w:val="clear" w:color="auto" w:fill="FFFFFF"/>
        </w:rPr>
      </w:pPr>
    </w:p>
    <w:p w14:paraId="28976020" w14:textId="475CC373" w:rsidR="00B4225E" w:rsidRDefault="00EC36C9" w:rsidP="0078552F">
      <w:pPr>
        <w:rPr>
          <w:rFonts w:ascii="Lato" w:hAnsi="Lato"/>
          <w:color w:val="138576" w:themeColor="accent6" w:themeShade="BF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DA3CB36" wp14:editId="3B7804C7">
            <wp:simplePos x="0" y="0"/>
            <wp:positionH relativeFrom="column">
              <wp:posOffset>1517650</wp:posOffset>
            </wp:positionH>
            <wp:positionV relativeFrom="paragraph">
              <wp:posOffset>367665</wp:posOffset>
            </wp:positionV>
            <wp:extent cx="406400" cy="406400"/>
            <wp:effectExtent l="0" t="0" r="0" b="0"/>
            <wp:wrapNone/>
            <wp:docPr id="24" name="Graphique 24" descr="Réduit (soleil moyen)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Réduit (soleil moyen) contou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25E" w:rsidRPr="00B4225E">
        <w:rPr>
          <w:rFonts w:asciiTheme="majorHAnsi" w:hAnsiTheme="majorHAnsi"/>
          <w:color w:val="3A4452" w:themeColor="text2" w:themeShade="BF"/>
          <w:shd w:val="clear" w:color="auto" w:fill="FFFFFF"/>
        </w:rPr>
        <w:t>Troisième Etape </w:t>
      </w:r>
      <w:r w:rsidR="00B4225E" w:rsidRPr="00B4225E">
        <w:rPr>
          <w:rFonts w:asciiTheme="majorHAnsi" w:hAnsiTheme="majorHAnsi"/>
          <w:color w:val="3A4452" w:themeColor="text2" w:themeShade="BF"/>
          <w:sz w:val="18"/>
          <w:szCs w:val="18"/>
          <w:shd w:val="clear" w:color="auto" w:fill="FFFFFF"/>
        </w:rPr>
        <w:t>:</w:t>
      </w:r>
      <w:r w:rsidR="00B4225E">
        <w:rPr>
          <w:rFonts w:asciiTheme="majorHAnsi" w:hAnsiTheme="majorHAnsi"/>
          <w:color w:val="3A4452" w:themeColor="text2" w:themeShade="BF"/>
          <w:sz w:val="18"/>
          <w:szCs w:val="18"/>
          <w:shd w:val="clear" w:color="auto" w:fill="FFFFFF"/>
        </w:rPr>
        <w:t xml:space="preserve">  </w:t>
      </w:r>
      <w:r w:rsidR="00B03B31" w:rsidRPr="00B03B31">
        <w:rPr>
          <w:rFonts w:asciiTheme="majorHAnsi" w:hAnsiTheme="majorHAnsi"/>
          <w:color w:val="138576" w:themeColor="accent6" w:themeShade="BF"/>
          <w:sz w:val="18"/>
          <w:szCs w:val="18"/>
          <w:shd w:val="clear" w:color="auto" w:fill="FFFFFF"/>
        </w:rPr>
        <w:t xml:space="preserve"> </w:t>
      </w:r>
      <w:r>
        <w:rPr>
          <w:rFonts w:asciiTheme="majorHAnsi" w:hAnsiTheme="majorHAnsi"/>
          <w:color w:val="138576" w:themeColor="accent6" w:themeShade="BF"/>
          <w:sz w:val="18"/>
          <w:szCs w:val="18"/>
          <w:shd w:val="clear" w:color="auto" w:fill="FFFFFF"/>
        </w:rPr>
        <w:t xml:space="preserve"> </w:t>
      </w:r>
      <w:r w:rsidR="00B03B31" w:rsidRPr="00BB10DE">
        <w:rPr>
          <w:rFonts w:ascii="Lato" w:hAnsi="Lato"/>
          <w:color w:val="425EA9" w:themeColor="accent5" w:themeShade="BF"/>
          <w:sz w:val="18"/>
          <w:szCs w:val="18"/>
          <w:shd w:val="clear" w:color="auto" w:fill="FFFFFF"/>
        </w:rPr>
        <w:t>Envoie T</w:t>
      </w:r>
      <w:r w:rsidR="00AD191E" w:rsidRPr="00BB10DE">
        <w:rPr>
          <w:rFonts w:ascii="Lato" w:hAnsi="Lato"/>
          <w:color w:val="425EA9" w:themeColor="accent5" w:themeShade="BF"/>
          <w:sz w:val="18"/>
          <w:szCs w:val="18"/>
          <w:shd w:val="clear" w:color="auto" w:fill="FFFFFF"/>
        </w:rPr>
        <w:t xml:space="preserve">rois registres stockant les données </w:t>
      </w:r>
      <w:r w:rsidR="008F72C3" w:rsidRPr="00BB10DE">
        <w:rPr>
          <w:rFonts w:ascii="Lato" w:hAnsi="Lato"/>
          <w:color w:val="425EA9" w:themeColor="accent5" w:themeShade="BF"/>
          <w:sz w:val="18"/>
          <w:szCs w:val="18"/>
          <w:shd w:val="clear" w:color="auto" w:fill="FFFFFF"/>
        </w:rPr>
        <w:t xml:space="preserve">           </w:t>
      </w:r>
      <w:r w:rsidR="001A2567" w:rsidRPr="00BB10DE">
        <w:rPr>
          <w:rFonts w:ascii="Lato" w:hAnsi="Lato"/>
          <w:color w:val="425EA9" w:themeColor="accent5" w:themeShade="BF"/>
          <w:sz w:val="18"/>
          <w:szCs w:val="18"/>
          <w:shd w:val="clear" w:color="auto" w:fill="FFFFFF"/>
        </w:rPr>
        <w:t xml:space="preserve">                                         </w:t>
      </w:r>
      <w:r w:rsidR="008F72C3" w:rsidRPr="00BB10DE">
        <w:rPr>
          <w:rFonts w:ascii="Lato" w:hAnsi="Lato"/>
          <w:color w:val="425EA9" w:themeColor="accent5" w:themeShade="BF"/>
          <w:sz w:val="18"/>
          <w:szCs w:val="18"/>
          <w:shd w:val="clear" w:color="auto" w:fill="FFFFFF"/>
        </w:rPr>
        <w:t xml:space="preserve">                        </w:t>
      </w:r>
      <w:r w:rsidRPr="00BB10DE">
        <w:rPr>
          <w:rFonts w:ascii="Lato" w:hAnsi="Lato"/>
          <w:color w:val="425EA9" w:themeColor="accent5" w:themeShade="BF"/>
          <w:sz w:val="18"/>
          <w:szCs w:val="18"/>
          <w:shd w:val="clear" w:color="auto" w:fill="FFFFFF"/>
        </w:rPr>
        <w:t xml:space="preserve">      </w:t>
      </w:r>
      <w:r w:rsidR="00AD191E" w:rsidRPr="00BB10DE">
        <w:rPr>
          <w:rFonts w:ascii="Lato" w:hAnsi="Lato"/>
          <w:color w:val="425EA9" w:themeColor="accent5" w:themeShade="BF"/>
          <w:sz w:val="18"/>
          <w:szCs w:val="18"/>
          <w:shd w:val="clear" w:color="auto" w:fill="FFFFFF"/>
        </w:rPr>
        <w:t>de l’a</w:t>
      </w:r>
      <w:r w:rsidR="00B03B31" w:rsidRPr="00BB10DE">
        <w:rPr>
          <w:rFonts w:ascii="Lato" w:hAnsi="Lato"/>
          <w:color w:val="425EA9" w:themeColor="accent5" w:themeShade="BF"/>
          <w:sz w:val="18"/>
          <w:szCs w:val="18"/>
          <w:shd w:val="clear" w:color="auto" w:fill="FFFFFF"/>
        </w:rPr>
        <w:t>ccéléromètr</w:t>
      </w:r>
      <w:r w:rsidRPr="00BB10DE">
        <w:rPr>
          <w:rFonts w:ascii="Lato" w:hAnsi="Lato"/>
          <w:color w:val="425EA9" w:themeColor="accent5" w:themeShade="BF"/>
          <w:sz w:val="18"/>
          <w:szCs w:val="18"/>
          <w:shd w:val="clear" w:color="auto" w:fill="FFFFFF"/>
        </w:rPr>
        <w:t xml:space="preserve">e         </w:t>
      </w:r>
      <w:r w:rsidR="008F72C3" w:rsidRPr="00BB10DE">
        <w:rPr>
          <w:rFonts w:ascii="Lato" w:hAnsi="Lato"/>
          <w:color w:val="425EA9" w:themeColor="accent5" w:themeShade="BF"/>
          <w:sz w:val="18"/>
          <w:szCs w:val="18"/>
          <w:shd w:val="clear" w:color="auto" w:fill="FFFFFF"/>
        </w:rPr>
        <w:t xml:space="preserve"> </w:t>
      </w:r>
      <w:r w:rsidR="00B03B31" w:rsidRPr="00BB10DE">
        <w:rPr>
          <w:rFonts w:ascii="Lato" w:hAnsi="Lato"/>
          <w:color w:val="425EA9" w:themeColor="accent5" w:themeShade="BF"/>
          <w:sz w:val="18"/>
          <w:szCs w:val="18"/>
          <w:shd w:val="clear" w:color="auto" w:fill="FFFFFF"/>
        </w:rPr>
        <w:t>selon X, Y et Z</w:t>
      </w:r>
      <w:r w:rsidR="008F72C3" w:rsidRPr="00BB10DE">
        <w:rPr>
          <w:rFonts w:ascii="Lato" w:hAnsi="Lato"/>
          <w:color w:val="425EA9" w:themeColor="accent5" w:themeShade="BF"/>
          <w:sz w:val="18"/>
          <w:szCs w:val="18"/>
          <w:shd w:val="clear" w:color="auto" w:fill="FFFFFF"/>
        </w:rPr>
        <w:t>.</w:t>
      </w:r>
    </w:p>
    <w:p w14:paraId="0342B73E" w14:textId="7043B252" w:rsidR="0036644F" w:rsidRPr="00694530" w:rsidRDefault="00B03B31" w:rsidP="0078552F">
      <w:pPr>
        <w:rPr>
          <w:rFonts w:asciiTheme="majorHAnsi" w:hAnsiTheme="majorHAnsi"/>
          <w:color w:val="3A4452" w:themeColor="text2" w:themeShade="BF"/>
          <w:sz w:val="28"/>
          <w:szCs w:val="28"/>
          <w:shd w:val="clear" w:color="auto" w:fill="FFFFFF"/>
        </w:rPr>
      </w:pPr>
      <w:r w:rsidRPr="00B03B31">
        <w:rPr>
          <w:rFonts w:asciiTheme="majorHAnsi" w:hAnsiTheme="majorHAnsi"/>
          <w:color w:val="3A4452" w:themeColor="text2" w:themeShade="BF"/>
          <w:shd w:val="clear" w:color="auto" w:fill="FFFFFF"/>
        </w:rPr>
        <w:t>Quatrième Etape :</w:t>
      </w:r>
      <w:r w:rsidR="001A2567">
        <w:rPr>
          <w:rFonts w:asciiTheme="majorHAnsi" w:hAnsiTheme="majorHAnsi"/>
          <w:color w:val="3A4452" w:themeColor="text2" w:themeShade="BF"/>
          <w:shd w:val="clear" w:color="auto" w:fill="FFFFFF"/>
        </w:rPr>
        <w:t> </w:t>
      </w:r>
      <w:r w:rsidR="00EC36C9">
        <w:rPr>
          <w:rFonts w:asciiTheme="majorHAnsi" w:hAnsiTheme="majorHAnsi"/>
          <w:color w:val="3A4452" w:themeColor="text2" w:themeShade="BF"/>
          <w:shd w:val="clear" w:color="auto" w:fill="FFFFFF"/>
        </w:rPr>
        <w:t xml:space="preserve">                      </w:t>
      </w:r>
      <w:r w:rsidR="00EC36C9" w:rsidRPr="00EC36C9">
        <w:rPr>
          <w:rFonts w:ascii="Lato" w:hAnsi="Lato"/>
          <w:color w:val="138576" w:themeColor="accent6" w:themeShade="BF"/>
          <w:sz w:val="18"/>
          <w:szCs w:val="18"/>
          <w:shd w:val="clear" w:color="auto" w:fill="FFFFFF"/>
        </w:rPr>
        <w:t>le maître envoie un signal spécifique pour mettre fin à la communication.</w:t>
      </w:r>
      <w:r w:rsidR="0036644F" w:rsidRPr="00A73D61">
        <w:rPr>
          <w:sz w:val="14"/>
          <w:szCs w:val="14"/>
        </w:rPr>
        <w:t xml:space="preserve">                   </w:t>
      </w:r>
    </w:p>
    <w:p w14:paraId="7E9253B8" w14:textId="16C155F2" w:rsidR="008A1D1A" w:rsidRDefault="004A5623" w:rsidP="006A2042">
      <w:pPr>
        <w:pStyle w:val="Titre1"/>
      </w:pPr>
      <w:r>
        <w:t>LA REALISATION DU PROJET</w:t>
      </w:r>
    </w:p>
    <w:tbl>
      <w:tblPr>
        <w:tblStyle w:val="Grilledutableau"/>
        <w:tblpPr w:leftFromText="141" w:rightFromText="141" w:vertAnchor="text" w:horzAnchor="margin" w:tblpY="70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2042" w14:paraId="2D51DB5F" w14:textId="77777777" w:rsidTr="006A2042">
        <w:tc>
          <w:tcPr>
            <w:tcW w:w="2765" w:type="dxa"/>
          </w:tcPr>
          <w:p w14:paraId="13059A4E" w14:textId="5CF4F662" w:rsidR="006A2042" w:rsidRDefault="006A2042" w:rsidP="006A2042">
            <w:r>
              <w:t xml:space="preserve">Image du </w:t>
            </w:r>
            <w:proofErr w:type="spellStart"/>
            <w:r>
              <w:t>Sous-VI</w:t>
            </w:r>
            <w:proofErr w:type="spellEnd"/>
          </w:p>
        </w:tc>
        <w:tc>
          <w:tcPr>
            <w:tcW w:w="2765" w:type="dxa"/>
          </w:tcPr>
          <w:p w14:paraId="58FD6B9D" w14:textId="77777777" w:rsidR="006A2042" w:rsidRDefault="006A2042" w:rsidP="006A2042">
            <w:r>
              <w:t xml:space="preserve">Nom du </w:t>
            </w:r>
            <w:proofErr w:type="spellStart"/>
            <w:r>
              <w:t>Sous-VI</w:t>
            </w:r>
            <w:proofErr w:type="spellEnd"/>
          </w:p>
        </w:tc>
        <w:tc>
          <w:tcPr>
            <w:tcW w:w="2766" w:type="dxa"/>
          </w:tcPr>
          <w:p w14:paraId="0D16589B" w14:textId="77777777" w:rsidR="006A2042" w:rsidRDefault="006A2042" w:rsidP="006A2042">
            <w:r>
              <w:t>But et Explications</w:t>
            </w:r>
          </w:p>
        </w:tc>
      </w:tr>
      <w:tr w:rsidR="006A2042" w14:paraId="2B910974" w14:textId="77777777" w:rsidTr="006A2042">
        <w:tc>
          <w:tcPr>
            <w:tcW w:w="2765" w:type="dxa"/>
          </w:tcPr>
          <w:p w14:paraId="385993AB" w14:textId="77777777" w:rsidR="006A2042" w:rsidRDefault="006A2042" w:rsidP="006A2042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2A470981" wp14:editId="02447175">
                  <wp:simplePos x="0" y="0"/>
                  <wp:positionH relativeFrom="column">
                    <wp:posOffset>575945</wp:posOffset>
                  </wp:positionH>
                  <wp:positionV relativeFrom="paragraph">
                    <wp:posOffset>93345</wp:posOffset>
                  </wp:positionV>
                  <wp:extent cx="419100" cy="428625"/>
                  <wp:effectExtent l="0" t="0" r="0" b="9525"/>
                  <wp:wrapNone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F82DDE3" w14:textId="77777777" w:rsidR="006A2042" w:rsidRDefault="006A2042" w:rsidP="006A2042"/>
          <w:p w14:paraId="3A873458" w14:textId="77777777" w:rsidR="006A2042" w:rsidRDefault="006A2042" w:rsidP="006A2042"/>
        </w:tc>
        <w:tc>
          <w:tcPr>
            <w:tcW w:w="2765" w:type="dxa"/>
          </w:tcPr>
          <w:p w14:paraId="6FEFD681" w14:textId="77777777" w:rsidR="006A2042" w:rsidRDefault="006A2042" w:rsidP="006A2042"/>
          <w:p w14:paraId="5F04F817" w14:textId="1F336198" w:rsidR="006A2042" w:rsidRDefault="006A2042" w:rsidP="006A2042">
            <w:pPr>
              <w:jc w:val="center"/>
            </w:pPr>
            <w:r>
              <w:t>I2C</w:t>
            </w:r>
            <w:r w:rsidR="006418D6">
              <w:t>_</w:t>
            </w:r>
            <w:r>
              <w:t>Start</w:t>
            </w:r>
            <w:r w:rsidR="00694530">
              <w:t>.VI</w:t>
            </w:r>
          </w:p>
        </w:tc>
        <w:tc>
          <w:tcPr>
            <w:tcW w:w="2766" w:type="dxa"/>
          </w:tcPr>
          <w:p w14:paraId="5CAE737A" w14:textId="77777777" w:rsidR="006A2042" w:rsidRDefault="006A2042" w:rsidP="006A2042">
            <w:r>
              <w:t>Seul le SCL est à l’état « </w:t>
            </w:r>
            <w:proofErr w:type="spellStart"/>
            <w:r>
              <w:t>True</w:t>
            </w:r>
            <w:proofErr w:type="spellEnd"/>
            <w:r>
              <w:t> » car nous devons attendre que l’esclave envoie ses données</w:t>
            </w:r>
          </w:p>
        </w:tc>
      </w:tr>
      <w:tr w:rsidR="006A2042" w14:paraId="39DCC049" w14:textId="77777777" w:rsidTr="006418D6">
        <w:trPr>
          <w:trHeight w:val="762"/>
        </w:trPr>
        <w:tc>
          <w:tcPr>
            <w:tcW w:w="2765" w:type="dxa"/>
          </w:tcPr>
          <w:p w14:paraId="786FA7D1" w14:textId="700FD7ED" w:rsidR="006A2042" w:rsidRDefault="006418D6" w:rsidP="006A2042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2ADB8514" wp14:editId="1DC504CD">
                  <wp:simplePos x="0" y="0"/>
                  <wp:positionH relativeFrom="column">
                    <wp:posOffset>559344</wp:posOffset>
                  </wp:positionH>
                  <wp:positionV relativeFrom="paragraph">
                    <wp:posOffset>53159</wp:posOffset>
                  </wp:positionV>
                  <wp:extent cx="428625" cy="400050"/>
                  <wp:effectExtent l="0" t="0" r="9525" b="0"/>
                  <wp:wrapNone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2922C17" w14:textId="012E504F" w:rsidR="00195081" w:rsidRDefault="00195081" w:rsidP="00195081">
            <w:pPr>
              <w:jc w:val="center"/>
            </w:pPr>
          </w:p>
          <w:p w14:paraId="762483D3" w14:textId="005BE757" w:rsidR="00195081" w:rsidRDefault="00195081" w:rsidP="006A2042"/>
        </w:tc>
        <w:tc>
          <w:tcPr>
            <w:tcW w:w="2765" w:type="dxa"/>
          </w:tcPr>
          <w:p w14:paraId="12A03D7A" w14:textId="77777777" w:rsidR="006A2042" w:rsidRDefault="006A2042" w:rsidP="006A2042"/>
          <w:p w14:paraId="71E229F0" w14:textId="2CA22C0D" w:rsidR="00195081" w:rsidRDefault="006418D6" w:rsidP="006418D6">
            <w:pPr>
              <w:jc w:val="center"/>
            </w:pPr>
            <w:r>
              <w:t>Read_I2C</w:t>
            </w:r>
            <w:r w:rsidR="00694530">
              <w:t>.VI</w:t>
            </w:r>
          </w:p>
        </w:tc>
        <w:tc>
          <w:tcPr>
            <w:tcW w:w="2766" w:type="dxa"/>
          </w:tcPr>
          <w:p w14:paraId="0C6FD8CC" w14:textId="7CCD0C53" w:rsidR="006418D6" w:rsidRPr="006418D6" w:rsidRDefault="006418D6" w:rsidP="006418D6">
            <w:pPr>
              <w:tabs>
                <w:tab w:val="left" w:pos="523"/>
              </w:tabs>
            </w:pPr>
            <w:r>
              <w:t>Lire un octet de donnée</w:t>
            </w:r>
            <w:r w:rsidR="00103F5F">
              <w:t xml:space="preserve"> envoyé par le capteur. (Protocole I2C)</w:t>
            </w:r>
          </w:p>
        </w:tc>
      </w:tr>
      <w:tr w:rsidR="006A2042" w14:paraId="2A30B972" w14:textId="77777777" w:rsidTr="006418D6">
        <w:trPr>
          <w:trHeight w:val="930"/>
        </w:trPr>
        <w:tc>
          <w:tcPr>
            <w:tcW w:w="2765" w:type="dxa"/>
          </w:tcPr>
          <w:p w14:paraId="64C97082" w14:textId="001B08E0" w:rsidR="006A2042" w:rsidRDefault="006418D6" w:rsidP="006A2042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283037B8" wp14:editId="20363805">
                  <wp:simplePos x="0" y="0"/>
                  <wp:positionH relativeFrom="column">
                    <wp:posOffset>559344</wp:posOffset>
                  </wp:positionH>
                  <wp:positionV relativeFrom="paragraph">
                    <wp:posOffset>47081</wp:posOffset>
                  </wp:positionV>
                  <wp:extent cx="419100" cy="419100"/>
                  <wp:effectExtent l="0" t="0" r="0" b="0"/>
                  <wp:wrapNone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5" w:type="dxa"/>
          </w:tcPr>
          <w:p w14:paraId="077E135A" w14:textId="77777777" w:rsidR="006A2042" w:rsidRDefault="006A2042" w:rsidP="006A2042"/>
          <w:p w14:paraId="1EEE09B7" w14:textId="69291643" w:rsidR="006418D6" w:rsidRDefault="00D41051" w:rsidP="00D41051">
            <w:pPr>
              <w:jc w:val="center"/>
            </w:pPr>
            <w:r>
              <w:t>I2C_write</w:t>
            </w:r>
            <w:r w:rsidR="00694530">
              <w:t>.VI</w:t>
            </w:r>
          </w:p>
        </w:tc>
        <w:tc>
          <w:tcPr>
            <w:tcW w:w="2766" w:type="dxa"/>
          </w:tcPr>
          <w:p w14:paraId="6C0D7A6C" w14:textId="77777777" w:rsidR="00103F5F" w:rsidRDefault="00103F5F" w:rsidP="006A2042">
            <w:r>
              <w:t>Envoie un octet de donnée au capteur.</w:t>
            </w:r>
          </w:p>
          <w:p w14:paraId="2CF766D5" w14:textId="5A50E27B" w:rsidR="006A2042" w:rsidRDefault="00103F5F" w:rsidP="006A2042">
            <w:r>
              <w:t xml:space="preserve"> (Protocole I2C)</w:t>
            </w:r>
          </w:p>
        </w:tc>
      </w:tr>
      <w:tr w:rsidR="006418D6" w14:paraId="1B27DF62" w14:textId="77777777" w:rsidTr="006418D6">
        <w:trPr>
          <w:trHeight w:val="1075"/>
        </w:trPr>
        <w:tc>
          <w:tcPr>
            <w:tcW w:w="2765" w:type="dxa"/>
          </w:tcPr>
          <w:p w14:paraId="5B7E1399" w14:textId="02F97889" w:rsidR="006418D6" w:rsidRDefault="00103F5F" w:rsidP="006A2042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3791C4C9" wp14:editId="2C6D3903">
                  <wp:simplePos x="0" y="0"/>
                  <wp:positionH relativeFrom="column">
                    <wp:posOffset>550025</wp:posOffset>
                  </wp:positionH>
                  <wp:positionV relativeFrom="paragraph">
                    <wp:posOffset>129655</wp:posOffset>
                  </wp:positionV>
                  <wp:extent cx="457200" cy="400050"/>
                  <wp:effectExtent l="0" t="0" r="0" b="0"/>
                  <wp:wrapNone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5" w:type="dxa"/>
          </w:tcPr>
          <w:p w14:paraId="116C345E" w14:textId="77777777" w:rsidR="006418D6" w:rsidRDefault="006418D6" w:rsidP="006A2042"/>
          <w:p w14:paraId="0EC2B0A3" w14:textId="55B3B46A" w:rsidR="00694530" w:rsidRDefault="00103F5F" w:rsidP="00694530">
            <w:pPr>
              <w:jc w:val="center"/>
            </w:pPr>
            <w:r>
              <w:t>Bit_address</w:t>
            </w:r>
            <w:r w:rsidR="00FA44E6">
              <w:t>.VI</w:t>
            </w:r>
          </w:p>
        </w:tc>
        <w:tc>
          <w:tcPr>
            <w:tcW w:w="2766" w:type="dxa"/>
          </w:tcPr>
          <w:p w14:paraId="5DFF0321" w14:textId="441176BC" w:rsidR="006418D6" w:rsidRDefault="00537F1D" w:rsidP="006A2042">
            <w:r>
              <w:t>Envoie l’adresse du capteur avec laquelle nous voulons communiquer</w:t>
            </w:r>
          </w:p>
        </w:tc>
      </w:tr>
    </w:tbl>
    <w:p w14:paraId="0C3A2411" w14:textId="02BA2176" w:rsidR="006A2042" w:rsidRDefault="006A2042" w:rsidP="006A2042">
      <w:pPr>
        <w:pStyle w:val="Titre2"/>
      </w:pPr>
      <w:r>
        <w:t>SOUS-VI</w:t>
      </w:r>
    </w:p>
    <w:p w14:paraId="39A26A22" w14:textId="26CE7206" w:rsidR="00694530" w:rsidRDefault="00694530" w:rsidP="00694530"/>
    <w:p w14:paraId="58F9083A" w14:textId="64BD6DD0" w:rsidR="00694530" w:rsidRDefault="00694530" w:rsidP="0069453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A44E6" w14:paraId="6D8093F7" w14:textId="77777777" w:rsidTr="00FA44E6">
        <w:tc>
          <w:tcPr>
            <w:tcW w:w="2765" w:type="dxa"/>
          </w:tcPr>
          <w:p w14:paraId="014E24C0" w14:textId="06107F78" w:rsidR="00FA44E6" w:rsidRDefault="00FA44E6" w:rsidP="00694530"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5929C8C5" wp14:editId="3454C115">
                  <wp:simplePos x="0" y="0"/>
                  <wp:positionH relativeFrom="column">
                    <wp:posOffset>586105</wp:posOffset>
                  </wp:positionH>
                  <wp:positionV relativeFrom="paragraph">
                    <wp:posOffset>0</wp:posOffset>
                  </wp:positionV>
                  <wp:extent cx="419100" cy="419100"/>
                  <wp:effectExtent l="0" t="0" r="0" b="0"/>
                  <wp:wrapTight wrapText="bothSides">
                    <wp:wrapPolygon edited="0">
                      <wp:start x="0" y="0"/>
                      <wp:lineTo x="0" y="20618"/>
                      <wp:lineTo x="20618" y="20618"/>
                      <wp:lineTo x="20618" y="0"/>
                      <wp:lineTo x="0" y="0"/>
                    </wp:wrapPolygon>
                  </wp:wrapTight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5" w:type="dxa"/>
          </w:tcPr>
          <w:p w14:paraId="392D6E41" w14:textId="77777777" w:rsidR="00FA44E6" w:rsidRDefault="00FA44E6" w:rsidP="00FA44E6">
            <w:pPr>
              <w:jc w:val="center"/>
            </w:pPr>
          </w:p>
          <w:p w14:paraId="2DE4958C" w14:textId="4FC133BF" w:rsidR="00FA44E6" w:rsidRDefault="00FA44E6" w:rsidP="00FA44E6">
            <w:pPr>
              <w:jc w:val="center"/>
            </w:pPr>
            <w:r>
              <w:t>Ack_bit.VI</w:t>
            </w:r>
          </w:p>
        </w:tc>
        <w:tc>
          <w:tcPr>
            <w:tcW w:w="2766" w:type="dxa"/>
          </w:tcPr>
          <w:p w14:paraId="3549DBC3" w14:textId="5F60FFEB" w:rsidR="00FA44E6" w:rsidRDefault="00537F1D" w:rsidP="00694530">
            <w:r>
              <w:t>Gérer le bit d’</w:t>
            </w:r>
            <w:proofErr w:type="spellStart"/>
            <w:r w:rsidRPr="00537F1D">
              <w:t>acknowledge</w:t>
            </w:r>
            <w:proofErr w:type="spellEnd"/>
            <w:r>
              <w:t xml:space="preserve"> management.</w:t>
            </w:r>
          </w:p>
        </w:tc>
      </w:tr>
      <w:tr w:rsidR="00FA44E6" w14:paraId="5574A510" w14:textId="77777777" w:rsidTr="00FA44E6">
        <w:tc>
          <w:tcPr>
            <w:tcW w:w="2765" w:type="dxa"/>
          </w:tcPr>
          <w:p w14:paraId="78B9598C" w14:textId="76C3BD2F" w:rsidR="00FA44E6" w:rsidRDefault="00595C18" w:rsidP="00694530"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1DCE86ED" wp14:editId="7A089866">
                  <wp:simplePos x="0" y="0"/>
                  <wp:positionH relativeFrom="column">
                    <wp:posOffset>537845</wp:posOffset>
                  </wp:positionH>
                  <wp:positionV relativeFrom="paragraph">
                    <wp:posOffset>3175</wp:posOffset>
                  </wp:positionV>
                  <wp:extent cx="526415" cy="499745"/>
                  <wp:effectExtent l="0" t="0" r="6985" b="0"/>
                  <wp:wrapTight wrapText="bothSides">
                    <wp:wrapPolygon edited="0">
                      <wp:start x="0" y="0"/>
                      <wp:lineTo x="0" y="20584"/>
                      <wp:lineTo x="21105" y="20584"/>
                      <wp:lineTo x="21105" y="0"/>
                      <wp:lineTo x="0" y="0"/>
                    </wp:wrapPolygon>
                  </wp:wrapTight>
                  <wp:docPr id="35" name="Image 35" descr="Aucune description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ucune description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65" w:type="dxa"/>
          </w:tcPr>
          <w:p w14:paraId="0432B8B4" w14:textId="77777777" w:rsidR="00FA44E6" w:rsidRDefault="00FA44E6" w:rsidP="00FA44E6">
            <w:pPr>
              <w:jc w:val="center"/>
            </w:pPr>
          </w:p>
          <w:p w14:paraId="79AD4292" w14:textId="0F52A2A3" w:rsidR="00595C18" w:rsidRDefault="00595C18" w:rsidP="00FA44E6">
            <w:pPr>
              <w:jc w:val="center"/>
            </w:pPr>
            <w:r>
              <w:t>Read_bit.VI</w:t>
            </w:r>
          </w:p>
        </w:tc>
        <w:tc>
          <w:tcPr>
            <w:tcW w:w="2766" w:type="dxa"/>
          </w:tcPr>
          <w:p w14:paraId="06DFDED7" w14:textId="401A0464" w:rsidR="00FA44E6" w:rsidRDefault="00537F1D" w:rsidP="00694530">
            <w:r>
              <w:t>Lire un bit</w:t>
            </w:r>
          </w:p>
        </w:tc>
      </w:tr>
      <w:tr w:rsidR="00FA44E6" w14:paraId="7B8FB826" w14:textId="77777777" w:rsidTr="00FA44E6">
        <w:tc>
          <w:tcPr>
            <w:tcW w:w="2765" w:type="dxa"/>
          </w:tcPr>
          <w:p w14:paraId="76ED312C" w14:textId="6E3ED5E1" w:rsidR="00FA44E6" w:rsidRDefault="00595C18" w:rsidP="00694530"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0B756F5E" wp14:editId="62FF98A5">
                  <wp:simplePos x="0" y="0"/>
                  <wp:positionH relativeFrom="column">
                    <wp:posOffset>558165</wp:posOffset>
                  </wp:positionH>
                  <wp:positionV relativeFrom="paragraph">
                    <wp:posOffset>0</wp:posOffset>
                  </wp:positionV>
                  <wp:extent cx="581660" cy="526415"/>
                  <wp:effectExtent l="0" t="0" r="8890" b="6985"/>
                  <wp:wrapTight wrapText="bothSides">
                    <wp:wrapPolygon edited="0">
                      <wp:start x="0" y="0"/>
                      <wp:lineTo x="0" y="21105"/>
                      <wp:lineTo x="21223" y="21105"/>
                      <wp:lineTo x="21223" y="0"/>
                      <wp:lineTo x="0" y="0"/>
                    </wp:wrapPolygon>
                  </wp:wrapTight>
                  <wp:docPr id="36" name="Image 36" descr="Aucune description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ucune description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5" w:type="dxa"/>
          </w:tcPr>
          <w:p w14:paraId="668E6F84" w14:textId="77777777" w:rsidR="00FA44E6" w:rsidRDefault="00FA44E6" w:rsidP="00FA44E6">
            <w:pPr>
              <w:jc w:val="center"/>
            </w:pPr>
          </w:p>
          <w:p w14:paraId="04846770" w14:textId="5C65C7A4" w:rsidR="00595C18" w:rsidRDefault="00595C18" w:rsidP="00FA44E6">
            <w:pPr>
              <w:jc w:val="center"/>
            </w:pPr>
            <w:r>
              <w:t>I2C_end.VI</w:t>
            </w:r>
          </w:p>
        </w:tc>
        <w:tc>
          <w:tcPr>
            <w:tcW w:w="2766" w:type="dxa"/>
          </w:tcPr>
          <w:p w14:paraId="6680F04D" w14:textId="5902DE00" w:rsidR="00FA44E6" w:rsidRDefault="004646AB" w:rsidP="00694530">
            <w:r>
              <w:t>Bit de fin, arrêt de la transmission.</w:t>
            </w:r>
          </w:p>
        </w:tc>
      </w:tr>
    </w:tbl>
    <w:p w14:paraId="522AAF1C" w14:textId="1275549F" w:rsidR="00694530" w:rsidRPr="00694530" w:rsidRDefault="00694530" w:rsidP="00694530"/>
    <w:p w14:paraId="33F985E1" w14:textId="1EBCF29C" w:rsidR="002F3EEE" w:rsidRDefault="00AA179C" w:rsidP="002F3EEE">
      <w:pPr>
        <w:pStyle w:val="Titre2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E06B01C" wp14:editId="0364D7F9">
            <wp:simplePos x="0" y="0"/>
            <wp:positionH relativeFrom="column">
              <wp:posOffset>4259926</wp:posOffset>
            </wp:positionH>
            <wp:positionV relativeFrom="paragraph">
              <wp:posOffset>130348</wp:posOffset>
            </wp:positionV>
            <wp:extent cx="342265" cy="342265"/>
            <wp:effectExtent l="0" t="0" r="635" b="635"/>
            <wp:wrapNone/>
            <wp:docPr id="37" name="Image 37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228">
        <w:rPr>
          <w:noProof/>
        </w:rPr>
        <w:drawing>
          <wp:anchor distT="0" distB="0" distL="114300" distR="114300" simplePos="0" relativeHeight="251682816" behindDoc="0" locked="0" layoutInCell="1" allowOverlap="1" wp14:anchorId="6F74479A" wp14:editId="4FA9E6D3">
            <wp:simplePos x="0" y="0"/>
            <wp:positionH relativeFrom="column">
              <wp:posOffset>768292</wp:posOffset>
            </wp:positionH>
            <wp:positionV relativeFrom="paragraph">
              <wp:posOffset>217459</wp:posOffset>
            </wp:positionV>
            <wp:extent cx="419100" cy="390525"/>
            <wp:effectExtent l="0" t="0" r="0" b="9525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2228">
        <w:t>Le vi principal</w:t>
      </w:r>
    </w:p>
    <w:p w14:paraId="18D4F825" w14:textId="181CAA46" w:rsidR="00BE2228" w:rsidRPr="00BE2228" w:rsidRDefault="00BE2228" w:rsidP="00BE2228">
      <w:r>
        <w:t>I2C_com.VI              est notre VI principal</w:t>
      </w:r>
      <w:r w:rsidR="00AA179C">
        <w:t xml:space="preserve"> ainsi que Control_sensor.VI </w:t>
      </w:r>
    </w:p>
    <w:p w14:paraId="7D64880C" w14:textId="1709BB11" w:rsidR="004646AB" w:rsidRDefault="004646AB" w:rsidP="004646AB">
      <w:pPr>
        <w:pStyle w:val="Titre1"/>
      </w:pPr>
      <w:r>
        <w:t>CONCLUSION</w:t>
      </w:r>
    </w:p>
    <w:p w14:paraId="67AC0A60" w14:textId="73394D7F" w:rsidR="007702AE" w:rsidRDefault="007702AE" w:rsidP="004646AB">
      <w:r>
        <w:t xml:space="preserve">Grâce à ce projet nous avons pu découvrir les principes de fonctionnement du </w:t>
      </w:r>
      <w:r w:rsidR="009B4761">
        <w:t>protocole</w:t>
      </w:r>
      <w:r>
        <w:t xml:space="preserve"> I2C et nous pouvons désormais interfacer plus facilement les composants en utilisant ce bus dans nos différents projets durant notre année scolaire et peut être même dans notre futur métier.</w:t>
      </w:r>
    </w:p>
    <w:p w14:paraId="733592EA" w14:textId="651BCD65" w:rsidR="009B4761" w:rsidRDefault="009B4761" w:rsidP="009B4761">
      <w:r>
        <w:t>Nous avons eu un peu de difficulté à comprendre l’environnement du protocole I2C et n</w:t>
      </w:r>
      <w:r>
        <w:t>ous conclu</w:t>
      </w:r>
      <w:r>
        <w:t>ons</w:t>
      </w:r>
      <w:r>
        <w:t xml:space="preserve"> que la configuration d’un composant I2C et ses registres nécessitent une lecture attentive et approfondie de la documentation fournie.</w:t>
      </w:r>
    </w:p>
    <w:p w14:paraId="76A3838A" w14:textId="7B0B07AA" w:rsidR="00A80ADD" w:rsidRDefault="00A80ADD" w:rsidP="009B4761">
      <w:r>
        <w:t xml:space="preserve">Nous avons le regret de ne pas avoir complètement terminé le projet, à ce jour le projet ne répond pas totalement à la problématique initiale. En effet, nous n’arrivons pas à lire correctement la valeur retournée des « esclaves » lorsque nous les interrogeons, malgré cela </w:t>
      </w:r>
      <w:r w:rsidR="009766DF">
        <w:t xml:space="preserve">le reste </w:t>
      </w:r>
      <w:r>
        <w:t>d</w:t>
      </w:r>
      <w:r w:rsidR="009766DF">
        <w:t>u</w:t>
      </w:r>
      <w:r>
        <w:t xml:space="preserve"> projet</w:t>
      </w:r>
      <w:r w:rsidR="009766DF">
        <w:t xml:space="preserve"> nous paraît</w:t>
      </w:r>
      <w:r>
        <w:t xml:space="preserve"> plutôt solide.</w:t>
      </w:r>
    </w:p>
    <w:p w14:paraId="09765E75" w14:textId="69521DE8" w:rsidR="009B4761" w:rsidRPr="004646AB" w:rsidRDefault="009B4761" w:rsidP="004646AB"/>
    <w:sectPr w:rsidR="009B4761" w:rsidRPr="004646AB" w:rsidSect="00D5222D">
      <w:footerReference w:type="default" r:id="rId2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48214" w14:textId="77777777" w:rsidR="00094D1C" w:rsidRDefault="00094D1C" w:rsidP="00C6554A">
      <w:pPr>
        <w:spacing w:before="0" w:after="0" w:line="240" w:lineRule="auto"/>
      </w:pPr>
      <w:r>
        <w:separator/>
      </w:r>
    </w:p>
  </w:endnote>
  <w:endnote w:type="continuationSeparator" w:id="0">
    <w:p w14:paraId="65A42F45" w14:textId="77777777" w:rsidR="00094D1C" w:rsidRDefault="00094D1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67A9C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F4968" w14:textId="77777777" w:rsidR="00094D1C" w:rsidRDefault="00094D1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E4C1BEA" w14:textId="77777777" w:rsidR="00094D1C" w:rsidRDefault="00094D1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EB"/>
    <w:rsid w:val="00094D1C"/>
    <w:rsid w:val="00097250"/>
    <w:rsid w:val="00103F5F"/>
    <w:rsid w:val="00195081"/>
    <w:rsid w:val="001A2567"/>
    <w:rsid w:val="002554CD"/>
    <w:rsid w:val="00293B83"/>
    <w:rsid w:val="002B4294"/>
    <w:rsid w:val="002F3EEE"/>
    <w:rsid w:val="00333D0D"/>
    <w:rsid w:val="0036644F"/>
    <w:rsid w:val="0039484A"/>
    <w:rsid w:val="004646AB"/>
    <w:rsid w:val="004A5623"/>
    <w:rsid w:val="004C049F"/>
    <w:rsid w:val="004D3A53"/>
    <w:rsid w:val="005000E2"/>
    <w:rsid w:val="00537F1D"/>
    <w:rsid w:val="00552D5A"/>
    <w:rsid w:val="00595C18"/>
    <w:rsid w:val="006418D6"/>
    <w:rsid w:val="00694530"/>
    <w:rsid w:val="006A2042"/>
    <w:rsid w:val="006A3CE7"/>
    <w:rsid w:val="007469F0"/>
    <w:rsid w:val="007702AE"/>
    <w:rsid w:val="0078552F"/>
    <w:rsid w:val="007B5F56"/>
    <w:rsid w:val="007E7373"/>
    <w:rsid w:val="00800D33"/>
    <w:rsid w:val="0089714F"/>
    <w:rsid w:val="008A1D1A"/>
    <w:rsid w:val="008F72C3"/>
    <w:rsid w:val="00970FA0"/>
    <w:rsid w:val="009766DF"/>
    <w:rsid w:val="009B4761"/>
    <w:rsid w:val="009C778A"/>
    <w:rsid w:val="009D07DE"/>
    <w:rsid w:val="009F6E7C"/>
    <w:rsid w:val="00A73D61"/>
    <w:rsid w:val="00A80ADD"/>
    <w:rsid w:val="00AA179C"/>
    <w:rsid w:val="00AD191E"/>
    <w:rsid w:val="00B03B31"/>
    <w:rsid w:val="00B4225E"/>
    <w:rsid w:val="00B94EFF"/>
    <w:rsid w:val="00BB10DE"/>
    <w:rsid w:val="00BE2228"/>
    <w:rsid w:val="00C6554A"/>
    <w:rsid w:val="00D41051"/>
    <w:rsid w:val="00D5222D"/>
    <w:rsid w:val="00E15FDC"/>
    <w:rsid w:val="00E8281A"/>
    <w:rsid w:val="00EC36C9"/>
    <w:rsid w:val="00ED7C44"/>
    <w:rsid w:val="00F64113"/>
    <w:rsid w:val="00F869EB"/>
    <w:rsid w:val="00FA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9ABDFD"/>
  <w15:chartTrackingRefBased/>
  <w15:docId w15:val="{1EDDFA50-105A-43A5-B445-2E33C93F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lev">
    <w:name w:val="Strong"/>
    <w:basedOn w:val="Policepardfaut"/>
    <w:uiPriority w:val="22"/>
    <w:qFormat/>
    <w:rsid w:val="004D3A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6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7B5F5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eva\AppData\Local\Microsoft\Office\16.0\DTS\fr-FR%7bFC6A14C7-73E0-4350-BFB1-9DECC10FA3A1%7d\%7bDE68362D-F4EC-46D8-B3C5-A1651A7B7617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CC29F-856E-4F56-A5D3-97F4A352C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{DE68362D-F4EC-46D8-B3C5-A1651A7B7617}tf02835058_win32.dotx</Template>
  <TotalTime>1</TotalTime>
  <Pages>4</Pages>
  <Words>404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Maéva Bouhet</dc:creator>
  <cp:keywords/>
  <dc:description/>
  <cp:lastModifiedBy>Maeva BOUHET</cp:lastModifiedBy>
  <cp:revision>2</cp:revision>
  <dcterms:created xsi:type="dcterms:W3CDTF">2022-01-04T16:01:00Z</dcterms:created>
  <dcterms:modified xsi:type="dcterms:W3CDTF">2022-01-04T16:01:00Z</dcterms:modified>
</cp:coreProperties>
</file>